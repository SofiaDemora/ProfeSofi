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B678C" w14:textId="0E24A0B9" w:rsidR="00595008" w:rsidRPr="00F812D0" w:rsidRDefault="00595008" w:rsidP="00B807C5">
      <w:pPr>
        <w:pStyle w:val="Ttulo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9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Tabla de notas de la presentación"/>
      </w:tblPr>
      <w:tblGrid>
        <w:gridCol w:w="2830"/>
        <w:gridCol w:w="6186"/>
      </w:tblGrid>
      <w:tr w:rsidR="00595008" w:rsidRPr="00F812D0" w14:paraId="368CA833" w14:textId="77777777" w:rsidTr="00B807C5">
        <w:trPr>
          <w:jc w:val="center"/>
        </w:trPr>
        <w:tc>
          <w:tcPr>
            <w:tcW w:w="2830" w:type="dxa"/>
            <w:vAlign w:val="center"/>
          </w:tcPr>
          <w:p w14:paraId="34405BF3" w14:textId="15B92BD3" w:rsidR="00595008" w:rsidRPr="00F812D0" w:rsidRDefault="00B807C5" w:rsidP="00B807C5">
            <w:pPr>
              <w:pStyle w:val="Ttulo1"/>
              <w:rPr>
                <w:rFonts w:eastAsiaTheme="minorHAnsi" w:cstheme="minorBidi"/>
                <w:sz w:val="28"/>
                <w:szCs w:val="28"/>
              </w:rPr>
            </w:pPr>
            <w:r>
              <w:t>Integrantes del grupo:</w:t>
            </w:r>
          </w:p>
        </w:tc>
        <w:tc>
          <w:tcPr>
            <w:tcW w:w="6186" w:type="dxa"/>
            <w:vAlign w:val="center"/>
          </w:tcPr>
          <w:p w14:paraId="241436F2" w14:textId="77777777" w:rsidR="00595008" w:rsidRPr="00F812D0" w:rsidRDefault="00595008" w:rsidP="00B807C5">
            <w:pPr>
              <w:jc w:val="center"/>
            </w:pPr>
          </w:p>
        </w:tc>
      </w:tr>
      <w:tr w:rsidR="00595008" w:rsidRPr="00F812D0" w14:paraId="48E0E973" w14:textId="77777777" w:rsidTr="00B807C5">
        <w:trPr>
          <w:jc w:val="center"/>
        </w:trPr>
        <w:tc>
          <w:tcPr>
            <w:tcW w:w="2830" w:type="dxa"/>
            <w:vAlign w:val="center"/>
          </w:tcPr>
          <w:p w14:paraId="4D1D6E8A" w14:textId="5622692C" w:rsidR="006C3412" w:rsidRPr="00F812D0" w:rsidRDefault="00B807C5" w:rsidP="00B807C5">
            <w:pPr>
              <w:pStyle w:val="Ttulo1"/>
            </w:pPr>
            <w:r>
              <w:t>Tema seleccionado:</w:t>
            </w:r>
          </w:p>
        </w:tc>
        <w:tc>
          <w:tcPr>
            <w:tcW w:w="6186" w:type="dxa"/>
            <w:vAlign w:val="center"/>
          </w:tcPr>
          <w:p w14:paraId="7D267EF1" w14:textId="77777777" w:rsidR="00595008" w:rsidRPr="00F812D0" w:rsidRDefault="00595008" w:rsidP="00B807C5">
            <w:pPr>
              <w:jc w:val="center"/>
            </w:pPr>
          </w:p>
        </w:tc>
      </w:tr>
      <w:tr w:rsidR="00595008" w:rsidRPr="00F812D0" w14:paraId="0742E641" w14:textId="77777777" w:rsidTr="00B807C5">
        <w:trPr>
          <w:jc w:val="center"/>
        </w:trPr>
        <w:tc>
          <w:tcPr>
            <w:tcW w:w="2830" w:type="dxa"/>
            <w:vAlign w:val="center"/>
          </w:tcPr>
          <w:p w14:paraId="05762BF9" w14:textId="55BD46DE" w:rsidR="00757863" w:rsidRPr="00F812D0" w:rsidRDefault="00B807C5" w:rsidP="00B807C5">
            <w:pPr>
              <w:pStyle w:val="Ttulo1"/>
            </w:pPr>
            <w:r>
              <w:t>Subtema, temática particular o problemática:</w:t>
            </w:r>
          </w:p>
        </w:tc>
        <w:tc>
          <w:tcPr>
            <w:tcW w:w="6186" w:type="dxa"/>
            <w:vAlign w:val="center"/>
          </w:tcPr>
          <w:p w14:paraId="2181AFD3" w14:textId="77777777" w:rsidR="00595008" w:rsidRPr="00F812D0" w:rsidRDefault="00595008" w:rsidP="00B807C5">
            <w:pPr>
              <w:jc w:val="center"/>
            </w:pPr>
          </w:p>
        </w:tc>
      </w:tr>
      <w:tr w:rsidR="00595008" w:rsidRPr="00F812D0" w14:paraId="282E4440" w14:textId="77777777" w:rsidTr="00B807C5">
        <w:trPr>
          <w:jc w:val="center"/>
        </w:trPr>
        <w:tc>
          <w:tcPr>
            <w:tcW w:w="2830" w:type="dxa"/>
            <w:vAlign w:val="center"/>
          </w:tcPr>
          <w:p w14:paraId="7B430524" w14:textId="0EE01A8D" w:rsidR="00757863" w:rsidRPr="00F812D0" w:rsidRDefault="00B807C5" w:rsidP="00B807C5">
            <w:pPr>
              <w:pStyle w:val="Ttulo1"/>
            </w:pPr>
            <w:r>
              <w:t>Primer objetivo:</w:t>
            </w:r>
          </w:p>
        </w:tc>
        <w:tc>
          <w:tcPr>
            <w:tcW w:w="6186" w:type="dxa"/>
            <w:vAlign w:val="center"/>
          </w:tcPr>
          <w:p w14:paraId="55293049" w14:textId="77777777" w:rsidR="00595008" w:rsidRPr="00F812D0" w:rsidRDefault="00595008" w:rsidP="00B807C5">
            <w:pPr>
              <w:jc w:val="center"/>
            </w:pPr>
          </w:p>
        </w:tc>
      </w:tr>
      <w:tr w:rsidR="006C3412" w:rsidRPr="00F812D0" w14:paraId="0BFC0485" w14:textId="77777777" w:rsidTr="00B807C5">
        <w:trPr>
          <w:jc w:val="center"/>
        </w:trPr>
        <w:tc>
          <w:tcPr>
            <w:tcW w:w="2830" w:type="dxa"/>
            <w:vAlign w:val="center"/>
          </w:tcPr>
          <w:p w14:paraId="3628E4AD" w14:textId="395F0F70" w:rsidR="00757863" w:rsidRPr="00F812D0" w:rsidRDefault="00B807C5" w:rsidP="00B807C5">
            <w:pPr>
              <w:pStyle w:val="Ttulo1"/>
            </w:pPr>
            <w:r>
              <w:t>Segundo objetivo:</w:t>
            </w:r>
          </w:p>
        </w:tc>
        <w:tc>
          <w:tcPr>
            <w:tcW w:w="6186" w:type="dxa"/>
            <w:vAlign w:val="center"/>
          </w:tcPr>
          <w:p w14:paraId="59D99A29" w14:textId="77777777" w:rsidR="006C3412" w:rsidRPr="00F812D0" w:rsidRDefault="006C3412" w:rsidP="00B807C5">
            <w:pPr>
              <w:jc w:val="center"/>
            </w:pPr>
          </w:p>
        </w:tc>
      </w:tr>
      <w:tr w:rsidR="006C3412" w:rsidRPr="00F812D0" w14:paraId="323D9599" w14:textId="77777777" w:rsidTr="00B807C5">
        <w:trPr>
          <w:jc w:val="center"/>
        </w:trPr>
        <w:tc>
          <w:tcPr>
            <w:tcW w:w="2830" w:type="dxa"/>
            <w:vAlign w:val="center"/>
          </w:tcPr>
          <w:p w14:paraId="40408F9E" w14:textId="4667450D" w:rsidR="00757863" w:rsidRPr="00F812D0" w:rsidRDefault="00B807C5" w:rsidP="00B807C5">
            <w:pPr>
              <w:pStyle w:val="Ttulo1"/>
            </w:pPr>
            <w:r>
              <w:t>Tercer objetivo:</w:t>
            </w:r>
          </w:p>
        </w:tc>
        <w:tc>
          <w:tcPr>
            <w:tcW w:w="6186" w:type="dxa"/>
            <w:vAlign w:val="center"/>
          </w:tcPr>
          <w:p w14:paraId="07D284CE" w14:textId="77777777" w:rsidR="006C3412" w:rsidRPr="00F812D0" w:rsidRDefault="006C3412" w:rsidP="00B807C5">
            <w:pPr>
              <w:jc w:val="center"/>
            </w:pPr>
          </w:p>
        </w:tc>
      </w:tr>
      <w:tr w:rsidR="006C3412" w:rsidRPr="00F812D0" w14:paraId="1FC7A529" w14:textId="77777777" w:rsidTr="00B807C5">
        <w:trPr>
          <w:jc w:val="center"/>
        </w:trPr>
        <w:tc>
          <w:tcPr>
            <w:tcW w:w="2830" w:type="dxa"/>
            <w:vAlign w:val="center"/>
          </w:tcPr>
          <w:p w14:paraId="5A187361" w14:textId="02D0D58C" w:rsidR="00886B5E" w:rsidRPr="00F812D0" w:rsidRDefault="00B807C5" w:rsidP="00B807C5">
            <w:pPr>
              <w:pStyle w:val="Ttulo1"/>
            </w:pPr>
            <w:r>
              <w:t>Cuarto objetivo:</w:t>
            </w:r>
          </w:p>
        </w:tc>
        <w:tc>
          <w:tcPr>
            <w:tcW w:w="6186" w:type="dxa"/>
            <w:vAlign w:val="center"/>
          </w:tcPr>
          <w:p w14:paraId="770F4499" w14:textId="77777777" w:rsidR="006C3412" w:rsidRPr="00F812D0" w:rsidRDefault="006C3412" w:rsidP="00B807C5">
            <w:pPr>
              <w:jc w:val="center"/>
            </w:pPr>
          </w:p>
        </w:tc>
      </w:tr>
      <w:tr w:rsidR="00757863" w:rsidRPr="00F812D0" w14:paraId="044D1E67" w14:textId="77777777" w:rsidTr="00B807C5">
        <w:trPr>
          <w:jc w:val="center"/>
        </w:trPr>
        <w:tc>
          <w:tcPr>
            <w:tcW w:w="2830" w:type="dxa"/>
            <w:vAlign w:val="center"/>
          </w:tcPr>
          <w:p w14:paraId="4917C7DF" w14:textId="46DB3321" w:rsidR="00757863" w:rsidRPr="00F812D0" w:rsidRDefault="00CA2816" w:rsidP="00B807C5">
            <w:pPr>
              <w:pStyle w:val="Ttulo1"/>
            </w:pPr>
            <w:sdt>
              <w:sdtPr>
                <w:alias w:val="Preguntas:"/>
                <w:tag w:val="Preguntas:"/>
                <w:id w:val="945653845"/>
                <w:placeholder>
                  <w:docPart w:val="2BA2C96B137F476C9C43A7FE8D727536"/>
                </w:placeholder>
                <w:temporary/>
                <w:showingPlcHdr/>
                <w15:appearance w15:val="hidden"/>
              </w:sdtPr>
              <w:sdtEndPr/>
              <w:sdtContent>
                <w:r w:rsidR="00F812D0" w:rsidRPr="00F812D0">
                  <w:rPr>
                    <w:lang w:bidi="es-ES"/>
                  </w:rPr>
                  <w:t>Preguntas</w:t>
                </w:r>
              </w:sdtContent>
            </w:sdt>
            <w:r w:rsidR="00B807C5">
              <w:t xml:space="preserve"> que nos van a ayudar a investigar:</w:t>
            </w:r>
          </w:p>
          <w:p w14:paraId="305B95C5" w14:textId="18A001EC" w:rsidR="00886B5E" w:rsidRPr="00F812D0" w:rsidRDefault="00886B5E" w:rsidP="00B807C5">
            <w:pPr>
              <w:pStyle w:val="Ttulo2"/>
            </w:pPr>
          </w:p>
        </w:tc>
        <w:tc>
          <w:tcPr>
            <w:tcW w:w="6186" w:type="dxa"/>
            <w:vAlign w:val="center"/>
          </w:tcPr>
          <w:p w14:paraId="448D85A7" w14:textId="77777777" w:rsidR="00757863" w:rsidRPr="00F812D0" w:rsidRDefault="00757863" w:rsidP="00B807C5">
            <w:pPr>
              <w:jc w:val="center"/>
            </w:pPr>
          </w:p>
        </w:tc>
      </w:tr>
    </w:tbl>
    <w:p w14:paraId="06DABCCF" w14:textId="102362A0" w:rsidR="00CE3BEA" w:rsidRDefault="00CE3BEA">
      <w:pPr>
        <w:rPr>
          <w:rFonts w:ascii="Segoe UI" w:hAnsi="Segoe UI" w:cs="Segoe UI"/>
          <w:b/>
          <w:bCs/>
        </w:rPr>
      </w:pPr>
    </w:p>
    <w:p w14:paraId="17F0E8E5" w14:textId="52523019" w:rsidR="00CE3BEA" w:rsidRDefault="00CE3BE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1D941AE1" w14:textId="2E9435A5" w:rsidR="00595008" w:rsidRPr="00CE3BEA" w:rsidRDefault="002142C0">
      <w:pPr>
        <w:rPr>
          <w:rFonts w:ascii="Segoe UI" w:hAnsi="Segoe UI" w:cs="Segoe UI"/>
          <w:b/>
          <w:bCs/>
          <w:sz w:val="32"/>
          <w:szCs w:val="32"/>
        </w:rPr>
      </w:pPr>
      <w:r w:rsidRPr="00CE3BEA">
        <w:rPr>
          <w:rFonts w:ascii="Segoe UI" w:hAnsi="Segoe UI" w:cs="Segoe UI"/>
          <w:b/>
          <w:bCs/>
          <w:sz w:val="32"/>
          <w:szCs w:val="32"/>
        </w:rPr>
        <w:lastRenderedPageBreak/>
        <w:t>Fundamentación del proyecto:</w:t>
      </w:r>
    </w:p>
    <w:p w14:paraId="06496318" w14:textId="0425980F" w:rsidR="002142C0" w:rsidRDefault="002142C0">
      <w:pPr>
        <w:rPr>
          <w:rFonts w:ascii="Segoe UI" w:hAnsi="Segoe UI" w:cs="Segoe UI"/>
        </w:rPr>
      </w:pPr>
      <w:r>
        <w:rPr>
          <w:rFonts w:ascii="Segoe UI" w:hAnsi="Segoe UI" w:cs="Segoe UI"/>
        </w:rPr>
        <w:t>¿Por qué elegí esta temática? Aquí es donde explicamos y justificamos esta pregunta.</w:t>
      </w:r>
    </w:p>
    <w:p w14:paraId="0F4FB9EA" w14:textId="74A52595" w:rsidR="002142C0" w:rsidRPr="002142C0" w:rsidRDefault="002142C0">
      <w:pPr>
        <w:rPr>
          <w:rFonts w:ascii="Segoe UI" w:hAnsi="Segoe UI" w:cs="Segoe UI"/>
        </w:rPr>
      </w:pPr>
      <w:r>
        <w:rPr>
          <w:rFonts w:ascii="Segoe UI" w:hAnsi="Segoe UI" w:cs="Segoe UI"/>
        </w:rPr>
        <w:t>¿Por qué es importante la temática? ¿Para qué me sirve conocer más sobre el tema?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42C0" w14:paraId="3234FBF0" w14:textId="77777777">
        <w:tc>
          <w:tcPr>
            <w:tcW w:w="9016" w:type="dxa"/>
          </w:tcPr>
          <w:p w14:paraId="1BB446BC" w14:textId="77777777" w:rsidR="002142C0" w:rsidRPr="00CE3BEA" w:rsidRDefault="002142C0">
            <w:pPr>
              <w:rPr>
                <w:rFonts w:ascii="Segoe UI" w:hAnsi="Segoe UI" w:cs="Segoe UI"/>
                <w:color w:val="323E4F" w:themeColor="text2" w:themeShade="BF"/>
              </w:rPr>
            </w:pPr>
            <w:r w:rsidRPr="00CE3BEA">
              <w:rPr>
                <w:rFonts w:ascii="Segoe UI" w:hAnsi="Segoe UI" w:cs="Segoe UI"/>
                <w:color w:val="323E4F" w:themeColor="text2" w:themeShade="BF"/>
              </w:rPr>
              <w:t xml:space="preserve">Este proyecto se desarrolla en el </w:t>
            </w:r>
            <w:r w:rsidR="00CE3BEA" w:rsidRPr="00CE3BEA">
              <w:rPr>
                <w:rFonts w:ascii="Segoe UI" w:hAnsi="Segoe UI" w:cs="Segoe UI"/>
                <w:color w:val="323E4F" w:themeColor="text2" w:themeShade="BF"/>
              </w:rPr>
              <w:t xml:space="preserve">marco de trabajo </w:t>
            </w:r>
            <w:r w:rsidRPr="00CE3BEA">
              <w:rPr>
                <w:rFonts w:ascii="Segoe UI" w:hAnsi="Segoe UI" w:cs="Segoe UI"/>
                <w:color w:val="323E4F" w:themeColor="text2" w:themeShade="BF"/>
              </w:rPr>
              <w:t>de la asignatura Ciencias de la Computación y está relacionado con el eje de Procesamiento de Información</w:t>
            </w:r>
            <w:r w:rsidR="00CE3BEA" w:rsidRPr="00CE3BEA">
              <w:rPr>
                <w:rFonts w:ascii="Segoe UI" w:hAnsi="Segoe UI" w:cs="Segoe UI"/>
                <w:color w:val="323E4F" w:themeColor="text2" w:themeShade="BF"/>
              </w:rPr>
              <w:t>. Se busca comprender cómo se recopila, organiza y analiza información para resolver problemas o tomar decisiones.</w:t>
            </w:r>
            <w:r w:rsidRPr="00CE3BEA">
              <w:rPr>
                <w:rFonts w:ascii="Segoe UI" w:hAnsi="Segoe UI" w:cs="Segoe UI"/>
                <w:color w:val="323E4F" w:themeColor="text2" w:themeShade="BF"/>
              </w:rPr>
              <w:t xml:space="preserve"> </w:t>
            </w:r>
            <w:r w:rsidR="00CE3BEA" w:rsidRPr="00CE3BEA">
              <w:rPr>
                <w:rFonts w:ascii="Segoe UI" w:hAnsi="Segoe UI" w:cs="Segoe UI"/>
                <w:color w:val="323E4F" w:themeColor="text2" w:themeShade="BF"/>
              </w:rPr>
              <w:t>Este proyecto t</w:t>
            </w:r>
            <w:r w:rsidRPr="00CE3BEA">
              <w:rPr>
                <w:rFonts w:ascii="Segoe UI" w:hAnsi="Segoe UI" w:cs="Segoe UI"/>
                <w:color w:val="323E4F" w:themeColor="text2" w:themeShade="BF"/>
              </w:rPr>
              <w:t>iene como finalidad</w:t>
            </w:r>
            <w:r w:rsidR="00CE3BEA" w:rsidRPr="00CE3BEA">
              <w:rPr>
                <w:rFonts w:ascii="Segoe UI" w:hAnsi="Segoe UI" w:cs="Segoe UI"/>
                <w:color w:val="323E4F" w:themeColor="text2" w:themeShade="BF"/>
              </w:rPr>
              <w:t xml:space="preserve"> investigar el tema </w:t>
            </w:r>
            <w:r w:rsidR="00CE3BEA" w:rsidRPr="00CE3BEA">
              <w:rPr>
                <w:rFonts w:ascii="Segoe UI" w:hAnsi="Segoe UI" w:cs="Segoe UI"/>
                <w:color w:val="000000" w:themeColor="text1"/>
              </w:rPr>
              <w:t>[</w:t>
            </w:r>
            <w:r w:rsidR="00CE3BEA" w:rsidRPr="00CE3BEA">
              <w:rPr>
                <w:rFonts w:ascii="Segoe UI" w:hAnsi="Segoe UI" w:cs="Segoe UI"/>
                <w:color w:val="000000" w:themeColor="text1"/>
              </w:rPr>
              <w:t>…</w:t>
            </w:r>
            <w:r w:rsidR="00CE3BEA" w:rsidRPr="00CE3BEA">
              <w:rPr>
                <w:rFonts w:ascii="Segoe UI" w:hAnsi="Segoe UI" w:cs="Segoe UI"/>
                <w:color w:val="000000" w:themeColor="text1"/>
              </w:rPr>
              <w:t>]</w:t>
            </w:r>
            <w:r w:rsidR="00CE3BEA" w:rsidRPr="00CE3BEA">
              <w:rPr>
                <w:rFonts w:ascii="Segoe UI" w:hAnsi="Segoe UI" w:cs="Segoe UI"/>
                <w:color w:val="323E4F" w:themeColor="text2" w:themeShade="BF"/>
              </w:rPr>
              <w:t>, ya que</w:t>
            </w:r>
            <w:r w:rsidR="00CE3BEA" w:rsidRPr="00CE3BEA">
              <w:rPr>
                <w:rFonts w:ascii="Segoe UI" w:hAnsi="Segoe UI" w:cs="Segoe UI"/>
                <w:color w:val="000000" w:themeColor="text1"/>
              </w:rPr>
              <w:t xml:space="preserve"> (…)</w:t>
            </w:r>
          </w:p>
          <w:p w14:paraId="1D30ECC6" w14:textId="77777777" w:rsidR="00CE3BEA" w:rsidRDefault="00CE3BEA">
            <w:pPr>
              <w:rPr>
                <w:rFonts w:ascii="Segoe UI" w:hAnsi="Segoe UI" w:cs="Segoe UI"/>
              </w:rPr>
            </w:pPr>
          </w:p>
          <w:p w14:paraId="6602FF9E" w14:textId="77777777" w:rsidR="00CE3BEA" w:rsidRDefault="00CE3BEA">
            <w:pPr>
              <w:rPr>
                <w:rFonts w:ascii="Segoe UI" w:hAnsi="Segoe UI" w:cs="Segoe UI"/>
              </w:rPr>
            </w:pPr>
          </w:p>
          <w:p w14:paraId="1CD854AC" w14:textId="09481D2E" w:rsidR="00CE3BEA" w:rsidRDefault="00CE3BEA">
            <w:pPr>
              <w:rPr>
                <w:rFonts w:ascii="Segoe UI" w:hAnsi="Segoe UI" w:cs="Segoe UI"/>
              </w:rPr>
            </w:pPr>
          </w:p>
        </w:tc>
      </w:tr>
    </w:tbl>
    <w:p w14:paraId="03B1BC11" w14:textId="77777777" w:rsidR="002142C0" w:rsidRPr="00A15C29" w:rsidRDefault="002142C0">
      <w:pPr>
        <w:rPr>
          <w:rFonts w:ascii="Segoe UI" w:hAnsi="Segoe UI" w:cs="Segoe UI"/>
        </w:rPr>
      </w:pPr>
    </w:p>
    <w:sectPr w:rsidR="002142C0" w:rsidRPr="00A15C29" w:rsidSect="00187D5F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F1BAD" w14:textId="77777777" w:rsidR="00B807C5" w:rsidRDefault="00B807C5" w:rsidP="00E32EEA">
      <w:pPr>
        <w:spacing w:after="0" w:line="240" w:lineRule="auto"/>
      </w:pPr>
      <w:r>
        <w:separator/>
      </w:r>
    </w:p>
  </w:endnote>
  <w:endnote w:type="continuationSeparator" w:id="0">
    <w:p w14:paraId="195A03ED" w14:textId="77777777" w:rsidR="00B807C5" w:rsidRDefault="00B807C5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EDF6F" w14:textId="77777777" w:rsidR="00B807C5" w:rsidRDefault="00B807C5" w:rsidP="00E32EEA">
      <w:pPr>
        <w:spacing w:after="0" w:line="240" w:lineRule="auto"/>
      </w:pPr>
      <w:r>
        <w:separator/>
      </w:r>
    </w:p>
  </w:footnote>
  <w:footnote w:type="continuationSeparator" w:id="0">
    <w:p w14:paraId="13AD9D38" w14:textId="77777777" w:rsidR="00B807C5" w:rsidRDefault="00B807C5" w:rsidP="00E32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0EA6C" w14:textId="510E3DC7" w:rsidR="00B807C5" w:rsidRDefault="00B807C5" w:rsidP="00B807C5">
    <w:pPr>
      <w:pStyle w:val="Encabezado"/>
      <w:jc w:val="right"/>
      <w:rPr>
        <w:sz w:val="24"/>
        <w:szCs w:val="24"/>
        <w:lang w:val="es-UY"/>
      </w:rPr>
    </w:pPr>
    <w:r w:rsidRPr="00B807C5">
      <w:rPr>
        <w:sz w:val="24"/>
        <w:szCs w:val="24"/>
        <w:lang w:val="es-UY"/>
      </w:rPr>
      <w:t>Cs. de la Computación.</w:t>
    </w:r>
  </w:p>
  <w:p w14:paraId="15FDAEFA" w14:textId="402E7C8B" w:rsidR="00B807C5" w:rsidRPr="00B807C5" w:rsidRDefault="00B807C5" w:rsidP="00B807C5">
    <w:pPr>
      <w:pStyle w:val="Encabezado"/>
      <w:jc w:val="center"/>
      <w:rPr>
        <w:b/>
        <w:bCs/>
        <w:sz w:val="24"/>
        <w:szCs w:val="24"/>
        <w:lang w:val="es-UY"/>
      </w:rPr>
    </w:pPr>
    <w:r w:rsidRPr="00B807C5">
      <w:rPr>
        <w:b/>
        <w:bCs/>
      </w:rPr>
      <w:t>Organización del proyecto.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C5"/>
    <w:rsid w:val="00002828"/>
    <w:rsid w:val="000213FB"/>
    <w:rsid w:val="00131A00"/>
    <w:rsid w:val="00187D5F"/>
    <w:rsid w:val="002142C0"/>
    <w:rsid w:val="00246CA5"/>
    <w:rsid w:val="00291026"/>
    <w:rsid w:val="00397814"/>
    <w:rsid w:val="003C06EB"/>
    <w:rsid w:val="00595008"/>
    <w:rsid w:val="006C3412"/>
    <w:rsid w:val="00757863"/>
    <w:rsid w:val="00886B5E"/>
    <w:rsid w:val="008D1197"/>
    <w:rsid w:val="008E0147"/>
    <w:rsid w:val="009F6BA9"/>
    <w:rsid w:val="00A15C29"/>
    <w:rsid w:val="00A66E7A"/>
    <w:rsid w:val="00B77A95"/>
    <w:rsid w:val="00B807C5"/>
    <w:rsid w:val="00CE3BEA"/>
    <w:rsid w:val="00E32EEA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95725E"/>
  <w15:chartTrackingRefBased/>
  <w15:docId w15:val="{EF0A79F5-ABE1-4993-95C1-45F067E3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8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Ttulo1">
    <w:name w:val="heading 1"/>
    <w:basedOn w:val="Normal"/>
    <w:link w:val="Ttulo1C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F812D0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F812D0"/>
    <w:rPr>
      <w:rFonts w:eastAsiaTheme="majorEastAsia" w:cstheme="majorBidi"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80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7C5"/>
  </w:style>
  <w:style w:type="paragraph" w:styleId="Piedepgina">
    <w:name w:val="footer"/>
    <w:basedOn w:val="Normal"/>
    <w:link w:val="PiedepginaCar"/>
    <w:uiPriority w:val="99"/>
    <w:unhideWhenUsed/>
    <w:rsid w:val="00B80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fd\AppData\Roaming\Microsoft\Templates\Notas%20de%20la%20presentac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A2C96B137F476C9C43A7FE8D727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3AB0D-A5F9-4D6A-813C-40E8E5AEFDDE}"/>
      </w:docPartPr>
      <w:docPartBody>
        <w:p w:rsidR="007B5E61" w:rsidRDefault="007B5E61">
          <w:pPr>
            <w:pStyle w:val="2BA2C96B137F476C9C43A7FE8D727536"/>
          </w:pPr>
          <w:r w:rsidRPr="00F812D0">
            <w:rPr>
              <w:lang w:bidi="es-ES"/>
            </w:rPr>
            <w:t>Preguntas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61"/>
    <w:rsid w:val="00246CA5"/>
    <w:rsid w:val="007B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Y" w:eastAsia="es-U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8020BA6E714F3F96D91164362CF324">
    <w:name w:val="928020BA6E714F3F96D91164362CF324"/>
  </w:style>
  <w:style w:type="paragraph" w:customStyle="1" w:styleId="1593CF92C94A4039A1CFE3486C927456">
    <w:name w:val="1593CF92C94A4039A1CFE3486C927456"/>
  </w:style>
  <w:style w:type="paragraph" w:customStyle="1" w:styleId="E2A7FD42DEAA4F779B5DACCCB191211B">
    <w:name w:val="E2A7FD42DEAA4F779B5DACCCB191211B"/>
  </w:style>
  <w:style w:type="paragraph" w:customStyle="1" w:styleId="EF93F067000E408D871842CBF9D21FF7">
    <w:name w:val="EF93F067000E408D871842CBF9D21FF7"/>
  </w:style>
  <w:style w:type="paragraph" w:customStyle="1" w:styleId="A0D0871E5F9A4F46BE3DD3E25485819B">
    <w:name w:val="A0D0871E5F9A4F46BE3DD3E25485819B"/>
  </w:style>
  <w:style w:type="paragraph" w:customStyle="1" w:styleId="F450AE8E60C54C78830C8AA8016FE76C">
    <w:name w:val="F450AE8E60C54C78830C8AA8016FE76C"/>
  </w:style>
  <w:style w:type="paragraph" w:customStyle="1" w:styleId="BD4ACF1D0BED44119A49EA7F8F01154B">
    <w:name w:val="BD4ACF1D0BED44119A49EA7F8F01154B"/>
  </w:style>
  <w:style w:type="paragraph" w:customStyle="1" w:styleId="DBF13705B5EF41ACACF5528B09BB7B10">
    <w:name w:val="DBF13705B5EF41ACACF5528B09BB7B10"/>
  </w:style>
  <w:style w:type="paragraph" w:customStyle="1" w:styleId="8F555D97CDAB4965BABD02C97AE20F49">
    <w:name w:val="8F555D97CDAB4965BABD02C97AE20F49"/>
  </w:style>
  <w:style w:type="paragraph" w:customStyle="1" w:styleId="EEBC5FBFEF0640209D0385C736D7BEB1">
    <w:name w:val="EEBC5FBFEF0640209D0385C736D7BEB1"/>
  </w:style>
  <w:style w:type="paragraph" w:customStyle="1" w:styleId="E84AF07D140640E28B325AD61FFEF7D9">
    <w:name w:val="E84AF07D140640E28B325AD61FFEF7D9"/>
  </w:style>
  <w:style w:type="paragraph" w:customStyle="1" w:styleId="B3B870C1BF124783AA86C307D6AB3AA4">
    <w:name w:val="B3B870C1BF124783AA86C307D6AB3AA4"/>
  </w:style>
  <w:style w:type="paragraph" w:customStyle="1" w:styleId="4FF67F6967CC4597B4258B2ECFA58AF7">
    <w:name w:val="4FF67F6967CC4597B4258B2ECFA58AF7"/>
  </w:style>
  <w:style w:type="paragraph" w:customStyle="1" w:styleId="4F27FF36DAAE453CBD2589822BC16B41">
    <w:name w:val="4F27FF36DAAE453CBD2589822BC16B41"/>
  </w:style>
  <w:style w:type="paragraph" w:customStyle="1" w:styleId="2BA2C96B137F476C9C43A7FE8D727536">
    <w:name w:val="2BA2C96B137F476C9C43A7FE8D727536"/>
  </w:style>
  <w:style w:type="paragraph" w:customStyle="1" w:styleId="CB616F0650AB4AC1A0B0AA7904F3C4F9">
    <w:name w:val="CB616F0650AB4AC1A0B0AA7904F3C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f48de9a0-c6f9-4106-9492-75a9afaae2c5" xsi:nil="true"/>
    <Teachers xmlns="f48de9a0-c6f9-4106-9492-75a9afaae2c5">
      <UserInfo>
        <DisplayName/>
        <AccountId xsi:nil="true"/>
        <AccountType/>
      </UserInfo>
    </Teachers>
    <Student_Groups xmlns="f48de9a0-c6f9-4106-9492-75a9afaae2c5">
      <UserInfo>
        <DisplayName/>
        <AccountId xsi:nil="true"/>
        <AccountType/>
      </UserInfo>
    </Student_Groups>
    <DefaultSectionNames xmlns="f48de9a0-c6f9-4106-9492-75a9afaae2c5" xsi:nil="true"/>
    <LMS_Mappings xmlns="f48de9a0-c6f9-4106-9492-75a9afaae2c5" xsi:nil="true"/>
    <Invited_Teachers xmlns="f48de9a0-c6f9-4106-9492-75a9afaae2c5" xsi:nil="true"/>
    <Students xmlns="f48de9a0-c6f9-4106-9492-75a9afaae2c5">
      <UserInfo>
        <DisplayName/>
        <AccountId xsi:nil="true"/>
        <AccountType/>
      </UserInfo>
    </Students>
    <Math_Settings xmlns="f48de9a0-c6f9-4106-9492-75a9afaae2c5" xsi:nil="true"/>
    <Teams_Channel_Section_Location xmlns="f48de9a0-c6f9-4106-9492-75a9afaae2c5" xsi:nil="true"/>
    <TeamsChannelId xmlns="f48de9a0-c6f9-4106-9492-75a9afaae2c5" xsi:nil="true"/>
    <Invited_Students xmlns="f48de9a0-c6f9-4106-9492-75a9afaae2c5" xsi:nil="true"/>
    <FolderType xmlns="f48de9a0-c6f9-4106-9492-75a9afaae2c5" xsi:nil="true"/>
    <Distribution_Groups xmlns="f48de9a0-c6f9-4106-9492-75a9afaae2c5" xsi:nil="true"/>
    <Templates xmlns="f48de9a0-c6f9-4106-9492-75a9afaae2c5" xsi:nil="true"/>
    <Self_Registration_Enabled xmlns="f48de9a0-c6f9-4106-9492-75a9afaae2c5" xsi:nil="true"/>
    <Has_Teacher_Only_SectionGroup xmlns="f48de9a0-c6f9-4106-9492-75a9afaae2c5" xsi:nil="true"/>
    <_activity xmlns="f48de9a0-c6f9-4106-9492-75a9afaae2c5" xsi:nil="true"/>
    <AppVersion xmlns="f48de9a0-c6f9-4106-9492-75a9afaae2c5" xsi:nil="true"/>
    <IsNotebookLocked xmlns="f48de9a0-c6f9-4106-9492-75a9afaae2c5" xsi:nil="true"/>
    <CultureName xmlns="f48de9a0-c6f9-4106-9492-75a9afaae2c5" xsi:nil="true"/>
    <Owner xmlns="f48de9a0-c6f9-4106-9492-75a9afaae2c5">
      <UserInfo>
        <DisplayName/>
        <AccountId xsi:nil="true"/>
        <AccountType/>
      </UserInfo>
    </Owner>
    <Is_Collaboration_Space_Locked xmlns="f48de9a0-c6f9-4106-9492-75a9afaae2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04E2CFC828644CB260DA7E9D02D496" ma:contentTypeVersion="27" ma:contentTypeDescription="Crear nuevo documento." ma:contentTypeScope="" ma:versionID="fcbed5866668f02b2e158c5a757ef48f">
  <xsd:schema xmlns:xsd="http://www.w3.org/2001/XMLSchema" xmlns:xs="http://www.w3.org/2001/XMLSchema" xmlns:p="http://schemas.microsoft.com/office/2006/metadata/properties" xmlns:ns3="f48de9a0-c6f9-4106-9492-75a9afaae2c5" targetNamespace="http://schemas.microsoft.com/office/2006/metadata/properties" ma:root="true" ma:fieldsID="6e7714b8800d394fc3558c6213fe891c" ns3:_="">
    <xsd:import namespace="f48de9a0-c6f9-4106-9492-75a9afaae2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de9a0-c6f9-4106-9492-75a9afaae2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Teams_Channel_Section_Location" ma:index="34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f48de9a0-c6f9-4106-9492-75a9afaae2c5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77D48-78FF-4FDE-9C9A-A051D703A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de9a0-c6f9-4106-9492-75a9afaae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Notas de la presentación</Template>
  <TotalTime>1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Demora</dc:creator>
  <cp:keywords/>
  <dc:description/>
  <cp:lastModifiedBy>Sofía Demora</cp:lastModifiedBy>
  <cp:revision>2</cp:revision>
  <cp:lastPrinted>2025-06-16T04:16:00Z</cp:lastPrinted>
  <dcterms:created xsi:type="dcterms:W3CDTF">2025-06-16T04:21:00Z</dcterms:created>
  <dcterms:modified xsi:type="dcterms:W3CDTF">2025-06-16T04:21:00Z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0x0101009504E2CFC828644CB260DA7E9D02D496</vt:lpwstr>
  </property>
</Properties>
</file>